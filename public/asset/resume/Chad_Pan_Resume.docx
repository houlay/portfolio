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FCA7" w14:textId="77777777" w:rsidR="00816216" w:rsidRDefault="003F0824" w:rsidP="00141A4C">
      <w:pPr>
        <w:pStyle w:val="Title"/>
      </w:pPr>
      <w:r>
        <w:rPr>
          <w:rFonts w:ascii="黑体" w:eastAsia="黑体" w:hAnsi="黑体"/>
          <w:lang w:eastAsia="zh-CN"/>
        </w:rPr>
        <w:t>Chad Pan</w:t>
      </w:r>
    </w:p>
    <w:p w14:paraId="090167B7" w14:textId="34F5F197" w:rsidR="00141A4C" w:rsidRDefault="003F0824" w:rsidP="00141A4C">
      <w:r>
        <w:t>Austin, TX</w:t>
      </w:r>
      <w:r w:rsidR="00141A4C">
        <w:t> | </w:t>
      </w:r>
      <w:r>
        <w:t>346-813-1168</w:t>
      </w:r>
      <w:r w:rsidR="00141A4C">
        <w:t> | </w:t>
      </w:r>
      <w:hyperlink r:id="rId8" w:history="1">
        <w:r w:rsidR="00D30205" w:rsidRPr="00E92E77">
          <w:rPr>
            <w:rStyle w:val="Hyperlink"/>
          </w:rPr>
          <w:t>cppan0@gmail.com</w:t>
        </w:r>
      </w:hyperlink>
      <w:r w:rsidR="00D30205">
        <w:t xml:space="preserve"> | </w:t>
      </w:r>
      <w:hyperlink r:id="rId9" w:history="1">
        <w:r w:rsidR="00F52A53" w:rsidRPr="00F52A53">
          <w:rPr>
            <w:rStyle w:val="Hyperlink"/>
          </w:rPr>
          <w:t>Github</w:t>
        </w:r>
      </w:hyperlink>
      <w:r w:rsidR="00D30205">
        <w:t xml:space="preserve"> | </w:t>
      </w:r>
      <w:hyperlink r:id="rId10" w:history="1">
        <w:r w:rsidR="00F52A53" w:rsidRPr="00F52A53">
          <w:rPr>
            <w:rStyle w:val="Hyperlink"/>
          </w:rPr>
          <w:t>Li</w:t>
        </w:r>
        <w:r w:rsidR="00DD4A39" w:rsidRPr="00F52A53">
          <w:rPr>
            <w:rStyle w:val="Hyperlink"/>
          </w:rPr>
          <w:t>nkedin</w:t>
        </w:r>
      </w:hyperlink>
      <w:r w:rsidR="00F52A53">
        <w:t xml:space="preserve"> | </w:t>
      </w:r>
      <w:hyperlink r:id="rId11" w:history="1">
        <w:r w:rsidR="00F52A53" w:rsidRPr="00887874">
          <w:rPr>
            <w:rStyle w:val="Hyperlink"/>
          </w:rPr>
          <w:t>Portfolio</w:t>
        </w:r>
      </w:hyperlink>
      <w:bookmarkStart w:id="0" w:name="_GoBack"/>
      <w:bookmarkEnd w:id="0"/>
    </w:p>
    <w:p w14:paraId="15F4912E" w14:textId="77777777" w:rsidR="006270A9" w:rsidRDefault="00841CE0" w:rsidP="00141A4C">
      <w:pPr>
        <w:pStyle w:val="Heading1"/>
      </w:pPr>
      <w:r>
        <w:t>Summary</w:t>
      </w:r>
    </w:p>
    <w:p w14:paraId="62723FF1" w14:textId="77777777" w:rsidR="006270A9" w:rsidRDefault="00D30205">
      <w:r>
        <w:t>I’m a Full</w:t>
      </w:r>
      <w:r w:rsidR="006D2335">
        <w:t xml:space="preserve"> </w:t>
      </w:r>
      <w:r>
        <w:t>S</w:t>
      </w:r>
      <w:r w:rsidR="006D2335">
        <w:t xml:space="preserve">tack </w:t>
      </w:r>
      <w:r>
        <w:t>W</w:t>
      </w:r>
      <w:r w:rsidR="006D2335">
        <w:t xml:space="preserve">eb </w:t>
      </w:r>
      <w:r>
        <w:t>D</w:t>
      </w:r>
      <w:r w:rsidR="006D2335">
        <w:t>eveloper</w:t>
      </w:r>
      <w:r w:rsidR="00E60D80">
        <w:t xml:space="preserve"> strongly familiarized with </w:t>
      </w:r>
      <w:r>
        <w:t xml:space="preserve">the MERN stack. I love creating web application that focuses on performance and user experience. With a keen sense on front-end development, I </w:t>
      </w:r>
      <w:r w:rsidR="00A620EA">
        <w:t xml:space="preserve">always </w:t>
      </w:r>
      <w:r w:rsidR="00E831EA">
        <w:t>have a clear picture in mind to ensure my best work is delivered on time.</w:t>
      </w:r>
    </w:p>
    <w:sdt>
      <w:sdtPr>
        <w:alias w:val="Education:"/>
        <w:tag w:val="Education:"/>
        <w:id w:val="807127995"/>
        <w:placeholder>
          <w:docPart w:val="CB0D1E63A4C2482BBAB6BDD350711AF1"/>
        </w:placeholder>
        <w:temporary/>
        <w:showingPlcHdr/>
        <w15:appearance w15:val="hidden"/>
      </w:sdtPr>
      <w:sdtEndPr/>
      <w:sdtContent>
        <w:p w14:paraId="540BDD2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6305B37" w14:textId="77777777" w:rsidR="006270A9" w:rsidRDefault="003F0824">
      <w:pPr>
        <w:pStyle w:val="Heading2"/>
      </w:pPr>
      <w:r>
        <w:t>Bachelor of science</w:t>
      </w:r>
      <w:r w:rsidR="009D5933">
        <w:t> | </w:t>
      </w:r>
      <w:r>
        <w:t>2017</w:t>
      </w:r>
      <w:r w:rsidR="009D5933">
        <w:t> | </w:t>
      </w:r>
      <w:r>
        <w:t>university of alberta</w:t>
      </w:r>
    </w:p>
    <w:p w14:paraId="68282758" w14:textId="77777777" w:rsidR="006270A9" w:rsidRDefault="009D5933" w:rsidP="001B29CF">
      <w:pPr>
        <w:pStyle w:val="ListBullet"/>
      </w:pPr>
      <w:r>
        <w:t xml:space="preserve">Major: </w:t>
      </w:r>
      <w:r w:rsidR="003F0824">
        <w:t>Computing science</w:t>
      </w:r>
    </w:p>
    <w:p w14:paraId="677A370E" w14:textId="7A0CA03B" w:rsidR="006270A9" w:rsidRDefault="003F0824">
      <w:pPr>
        <w:pStyle w:val="Heading2"/>
      </w:pPr>
      <w:r>
        <w:t>Certificate of completion</w:t>
      </w:r>
      <w:r w:rsidR="009D5933">
        <w:t> | </w:t>
      </w:r>
      <w:r>
        <w:t>2019</w:t>
      </w:r>
      <w:r w:rsidR="009D5933">
        <w:t> | </w:t>
      </w:r>
      <w:r>
        <w:t>university of tex</w:t>
      </w:r>
      <w:r w:rsidR="009D4099">
        <w:t>a</w:t>
      </w:r>
      <w:r>
        <w:t>s at austin</w:t>
      </w:r>
    </w:p>
    <w:p w14:paraId="569EF6FD" w14:textId="77777777" w:rsidR="006270A9" w:rsidRDefault="003F0824">
      <w:pPr>
        <w:pStyle w:val="ListBullet"/>
      </w:pPr>
      <w:r>
        <w:t>The coding bootcamp for full stack</w:t>
      </w:r>
      <w:r w:rsidR="00841CE0">
        <w:t xml:space="preserve"> web</w:t>
      </w:r>
      <w:r>
        <w:t xml:space="preserve"> developer</w:t>
      </w:r>
      <w:r w:rsidR="00B815F3">
        <w:t>s</w:t>
      </w:r>
    </w:p>
    <w:sdt>
      <w:sdtPr>
        <w:alias w:val="Skills &amp; Abilities:"/>
        <w:tag w:val="Skills &amp; Abilities:"/>
        <w:id w:val="458624136"/>
        <w:placeholder>
          <w:docPart w:val="FBADFB8F07AA4ACD87B160124F1FB3BB"/>
        </w:placeholder>
        <w:temporary/>
        <w:showingPlcHdr/>
        <w15:appearance w15:val="hidden"/>
      </w:sdtPr>
      <w:sdtEndPr/>
      <w:sdtContent>
        <w:p w14:paraId="2B763F1F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26061B9" w14:textId="77777777" w:rsidR="006270A9" w:rsidRDefault="003F0824">
      <w:pPr>
        <w:pStyle w:val="Heading2"/>
      </w:pPr>
      <w:r>
        <w:t>front end</w:t>
      </w:r>
    </w:p>
    <w:p w14:paraId="7691F1C3" w14:textId="77777777" w:rsidR="00B815F3" w:rsidRDefault="00B815F3">
      <w:pPr>
        <w:pStyle w:val="ListBullet"/>
        <w:sectPr w:rsidR="00B815F3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7F4B3E9" w14:textId="77777777" w:rsidR="00B815F3" w:rsidRDefault="003F0824">
      <w:pPr>
        <w:pStyle w:val="ListBullet"/>
      </w:pPr>
      <w:r>
        <w:t>HTML5</w:t>
      </w:r>
    </w:p>
    <w:p w14:paraId="61A6C50A" w14:textId="77777777" w:rsidR="00B815F3" w:rsidRDefault="003F0824">
      <w:pPr>
        <w:pStyle w:val="ListBullet"/>
      </w:pPr>
      <w:r>
        <w:t>CSS3</w:t>
      </w:r>
    </w:p>
    <w:p w14:paraId="55E1F0D7" w14:textId="77777777" w:rsidR="00B815F3" w:rsidRDefault="003F0824">
      <w:pPr>
        <w:pStyle w:val="ListBullet"/>
      </w:pPr>
      <w:r>
        <w:t>Javascript</w:t>
      </w:r>
    </w:p>
    <w:p w14:paraId="57E14AA3" w14:textId="77777777" w:rsidR="00B815F3" w:rsidRDefault="003F0824">
      <w:pPr>
        <w:pStyle w:val="ListBullet"/>
      </w:pPr>
      <w:r>
        <w:t>JQuery</w:t>
      </w:r>
    </w:p>
    <w:p w14:paraId="78F92395" w14:textId="77777777" w:rsidR="00B815F3" w:rsidRDefault="003F0824">
      <w:pPr>
        <w:pStyle w:val="ListBullet"/>
      </w:pPr>
      <w:r>
        <w:t>React.js</w:t>
      </w:r>
    </w:p>
    <w:p w14:paraId="08D6F934" w14:textId="77777777" w:rsidR="00B815F3" w:rsidRDefault="003F0824">
      <w:pPr>
        <w:pStyle w:val="ListBullet"/>
      </w:pPr>
      <w:r>
        <w:t>Bootstrap4</w:t>
      </w:r>
    </w:p>
    <w:p w14:paraId="3A22ECEC" w14:textId="77777777" w:rsidR="00B815F3" w:rsidRDefault="003F0824">
      <w:pPr>
        <w:pStyle w:val="ListBullet"/>
      </w:pPr>
      <w:r>
        <w:t>Axios.js</w:t>
      </w:r>
    </w:p>
    <w:p w14:paraId="68E7F9F1" w14:textId="77777777" w:rsidR="00B815F3" w:rsidRDefault="003F0824">
      <w:pPr>
        <w:pStyle w:val="ListBullet"/>
      </w:pPr>
      <w:r>
        <w:t>Handlebars.js</w:t>
      </w:r>
    </w:p>
    <w:p w14:paraId="266C7515" w14:textId="77777777" w:rsidR="006270A9" w:rsidRDefault="003F0824">
      <w:pPr>
        <w:pStyle w:val="ListBullet"/>
      </w:pPr>
      <w:r>
        <w:t>Redux.js</w:t>
      </w:r>
    </w:p>
    <w:p w14:paraId="29D47B00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577F76B5" w14:textId="77777777" w:rsidR="006270A9" w:rsidRDefault="003F0824">
      <w:pPr>
        <w:pStyle w:val="Heading2"/>
      </w:pPr>
      <w:r>
        <w:t>server side</w:t>
      </w:r>
    </w:p>
    <w:p w14:paraId="4FF9D113" w14:textId="77777777" w:rsidR="00B815F3" w:rsidRDefault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DD69F24" w14:textId="77777777" w:rsidR="006270A9" w:rsidRDefault="003F0824">
      <w:pPr>
        <w:pStyle w:val="ListBullet"/>
      </w:pPr>
      <w:r>
        <w:t>Node.js</w:t>
      </w:r>
    </w:p>
    <w:p w14:paraId="6DA40EBA" w14:textId="77777777" w:rsidR="003F0824" w:rsidRDefault="00B815F3">
      <w:pPr>
        <w:pStyle w:val="ListBullet"/>
      </w:pPr>
      <w:r>
        <w:t>Express.js</w:t>
      </w:r>
    </w:p>
    <w:p w14:paraId="49D5EFEE" w14:textId="77777777" w:rsidR="00B815F3" w:rsidRDefault="00B815F3">
      <w:pPr>
        <w:pStyle w:val="ListBullet"/>
      </w:pPr>
      <w:r>
        <w:t>Javascript ES6</w:t>
      </w:r>
    </w:p>
    <w:p w14:paraId="2F6248C4" w14:textId="77777777" w:rsidR="00B815F3" w:rsidRDefault="00B815F3">
      <w:pPr>
        <w:pStyle w:val="ListBullet"/>
      </w:pPr>
      <w:r>
        <w:t>Sequelize.js</w:t>
      </w:r>
    </w:p>
    <w:p w14:paraId="688E4FBB" w14:textId="77777777" w:rsidR="00B815F3" w:rsidRDefault="00B815F3">
      <w:pPr>
        <w:pStyle w:val="ListBullet"/>
      </w:pPr>
      <w:r>
        <w:t>Mongoose.js</w:t>
      </w:r>
    </w:p>
    <w:p w14:paraId="3695B28B" w14:textId="77777777" w:rsidR="00B815F3" w:rsidRDefault="00B815F3">
      <w:pPr>
        <w:pStyle w:val="ListBullet"/>
      </w:pPr>
      <w:r>
        <w:t>Cheerio.js</w:t>
      </w:r>
    </w:p>
    <w:p w14:paraId="27EF50C5" w14:textId="77777777" w:rsidR="00B815F3" w:rsidRDefault="00B815F3">
      <w:pPr>
        <w:pStyle w:val="Heading2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22FA59FA" w14:textId="77777777" w:rsidR="006270A9" w:rsidRDefault="003F0824">
      <w:pPr>
        <w:pStyle w:val="Heading2"/>
      </w:pPr>
      <w:r>
        <w:t>back end</w:t>
      </w:r>
    </w:p>
    <w:p w14:paraId="795A9F70" w14:textId="77777777" w:rsidR="00B815F3" w:rsidRDefault="00B815F3" w:rsidP="00B815F3">
      <w:pPr>
        <w:pStyle w:val="ListBullet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4A380CD" w14:textId="77777777" w:rsidR="006270A9" w:rsidRDefault="00B815F3" w:rsidP="00B815F3">
      <w:pPr>
        <w:pStyle w:val="ListBullet"/>
      </w:pPr>
      <w:r>
        <w:t>MySQL</w:t>
      </w:r>
    </w:p>
    <w:p w14:paraId="2F910EB7" w14:textId="77777777" w:rsidR="00B815F3" w:rsidRDefault="00B815F3" w:rsidP="00B815F3">
      <w:pPr>
        <w:pStyle w:val="ListBullet"/>
      </w:pPr>
      <w:r>
        <w:t>MongoDB</w:t>
      </w:r>
    </w:p>
    <w:p w14:paraId="6AEE5EF1" w14:textId="77777777" w:rsidR="00B815F3" w:rsidRDefault="00B815F3" w:rsidP="00B815F3">
      <w:pPr>
        <w:pStyle w:val="ListBullet"/>
      </w:pPr>
      <w:r>
        <w:t>Firebase</w:t>
      </w:r>
    </w:p>
    <w:p w14:paraId="55BD22EF" w14:textId="77777777" w:rsidR="00B815F3" w:rsidRDefault="00B815F3">
      <w:pPr>
        <w:pStyle w:val="Heading1"/>
        <w:sectPr w:rsidR="00B815F3" w:rsidSect="00B815F3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24AE924818DE4E0BB097C5EB8B88A879"/>
        </w:placeholder>
        <w:temporary/>
        <w:showingPlcHdr/>
        <w15:appearance w15:val="hidden"/>
      </w:sdtPr>
      <w:sdtEndPr/>
      <w:sdtContent>
        <w:p w14:paraId="53F20D81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7FCF02C" w14:textId="77777777" w:rsidR="006270A9" w:rsidRDefault="00621605">
      <w:pPr>
        <w:pStyle w:val="Heading2"/>
      </w:pPr>
      <w:r>
        <w:t>IT consultant</w:t>
      </w:r>
      <w:r w:rsidR="009D5933">
        <w:t> | </w:t>
      </w:r>
      <w:r>
        <w:t>fci it services ltd.</w:t>
      </w:r>
      <w:r w:rsidR="009D5933">
        <w:t> | </w:t>
      </w:r>
      <w:r>
        <w:t>jun 2017 – oct 2018</w:t>
      </w:r>
    </w:p>
    <w:p w14:paraId="0D968774" w14:textId="77777777" w:rsidR="006270A9" w:rsidRDefault="00621605">
      <w:pPr>
        <w:pStyle w:val="ListBullet"/>
      </w:pPr>
      <w:r>
        <w:t>Manage</w:t>
      </w:r>
      <w:r w:rsidR="00B815F3">
        <w:t>d</w:t>
      </w:r>
      <w:r>
        <w:t xml:space="preserve"> various servers’ hardware &amp; OS including installation, maintenance and backup</w:t>
      </w:r>
    </w:p>
    <w:p w14:paraId="62D71AD8" w14:textId="77777777" w:rsidR="00621605" w:rsidRDefault="00621605">
      <w:pPr>
        <w:pStyle w:val="ListBullet"/>
      </w:pPr>
      <w:r>
        <w:t>Assist</w:t>
      </w:r>
      <w:r w:rsidR="00B815F3">
        <w:t>ed</w:t>
      </w:r>
      <w:r>
        <w:t xml:space="preserve"> clients with switching to virtualization </w:t>
      </w:r>
      <w:r w:rsidR="00A620EA">
        <w:t>for operation cost reduction</w:t>
      </w:r>
    </w:p>
    <w:p w14:paraId="712DC907" w14:textId="77777777" w:rsidR="00A620EA" w:rsidRDefault="00CE120C">
      <w:pPr>
        <w:pStyle w:val="ListBullet"/>
      </w:pPr>
      <w:r w:rsidRPr="00CE120C">
        <w:t xml:space="preserve">Provided quotes for clients' </w:t>
      </w:r>
      <w:r>
        <w:t>workstation</w:t>
      </w:r>
      <w:r w:rsidRPr="00CE120C">
        <w:t xml:space="preserve"> or server needs within budget; built</w:t>
      </w:r>
      <w:r>
        <w:t>,</w:t>
      </w:r>
      <w:r w:rsidRPr="00CE120C">
        <w:t xml:space="preserve"> tested </w:t>
      </w:r>
      <w:r>
        <w:t xml:space="preserve">and deployed </w:t>
      </w:r>
      <w:r w:rsidRPr="00CE120C">
        <w:t>the machine once quotes are approved.</w:t>
      </w:r>
    </w:p>
    <w:p w14:paraId="0485F55A" w14:textId="77777777" w:rsidR="00CE120C" w:rsidRDefault="00CE120C" w:rsidP="00CE120C">
      <w:pPr>
        <w:pStyle w:val="ListBullet"/>
      </w:pPr>
      <w:r>
        <w:t>Designed a master inventory monitor system to help client with tracking on-site equipment and software license, ensuring access and locate efficiency during site visit.</w:t>
      </w:r>
    </w:p>
    <w:p w14:paraId="22222F13" w14:textId="053F5532" w:rsidR="00CE120C" w:rsidRDefault="00CE120C" w:rsidP="00CE120C">
      <w:pPr>
        <w:pStyle w:val="ListBullet"/>
      </w:pPr>
      <w:r>
        <w:t>Created and revised documentation for clients to ensure client's ability to solve minor</w:t>
      </w:r>
      <w:r w:rsidR="00086FB0">
        <w:t xml:space="preserve"> issues</w:t>
      </w:r>
      <w:r>
        <w:t xml:space="preserve"> to reduce unnecessary workload, and provide instructions on how and where to escalate complex issues.</w:t>
      </w:r>
    </w:p>
    <w:p w14:paraId="1474BA48" w14:textId="77777777" w:rsidR="00CE120C" w:rsidRDefault="00CE120C">
      <w:pPr>
        <w:pStyle w:val="ListBullet"/>
      </w:pPr>
      <w:r>
        <w:t>Managed clients Active Directory’s GPOs including creating, editing and assigning proper rights and privilege to a diverse range of users.</w:t>
      </w:r>
    </w:p>
    <w:sectPr w:rsidR="00CE120C" w:rsidSect="00B815F3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CC3B" w14:textId="77777777" w:rsidR="00CD1145" w:rsidRDefault="00CD1145">
      <w:pPr>
        <w:spacing w:after="0"/>
      </w:pPr>
      <w:r>
        <w:separator/>
      </w:r>
    </w:p>
  </w:endnote>
  <w:endnote w:type="continuationSeparator" w:id="0">
    <w:p w14:paraId="4EF36AD1" w14:textId="77777777" w:rsidR="00CD1145" w:rsidRDefault="00CD1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52A8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FE27" w14:textId="77777777" w:rsidR="00CD1145" w:rsidRDefault="00CD1145">
      <w:pPr>
        <w:spacing w:after="0"/>
      </w:pPr>
      <w:r>
        <w:separator/>
      </w:r>
    </w:p>
  </w:footnote>
  <w:footnote w:type="continuationSeparator" w:id="0">
    <w:p w14:paraId="7726F0F7" w14:textId="77777777" w:rsidR="00CD1145" w:rsidRDefault="00CD11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4"/>
    <w:rsid w:val="00086FB0"/>
    <w:rsid w:val="000A4F59"/>
    <w:rsid w:val="00141A4C"/>
    <w:rsid w:val="001B29CF"/>
    <w:rsid w:val="0028220F"/>
    <w:rsid w:val="00356C14"/>
    <w:rsid w:val="003B7286"/>
    <w:rsid w:val="003F0824"/>
    <w:rsid w:val="00617B26"/>
    <w:rsid w:val="00621605"/>
    <w:rsid w:val="006270A9"/>
    <w:rsid w:val="00675956"/>
    <w:rsid w:val="00681034"/>
    <w:rsid w:val="006D2335"/>
    <w:rsid w:val="00712637"/>
    <w:rsid w:val="00800108"/>
    <w:rsid w:val="00816216"/>
    <w:rsid w:val="00841CE0"/>
    <w:rsid w:val="0087734B"/>
    <w:rsid w:val="00887874"/>
    <w:rsid w:val="009D4099"/>
    <w:rsid w:val="009D5933"/>
    <w:rsid w:val="00A620EA"/>
    <w:rsid w:val="00B03EEC"/>
    <w:rsid w:val="00B70ACD"/>
    <w:rsid w:val="00B815F3"/>
    <w:rsid w:val="00BD768D"/>
    <w:rsid w:val="00C61F8E"/>
    <w:rsid w:val="00CD1145"/>
    <w:rsid w:val="00CE120C"/>
    <w:rsid w:val="00D30205"/>
    <w:rsid w:val="00D777FF"/>
    <w:rsid w:val="00DD4A39"/>
    <w:rsid w:val="00E60D80"/>
    <w:rsid w:val="00E831EA"/>
    <w:rsid w:val="00E83E4B"/>
    <w:rsid w:val="00F52A53"/>
    <w:rsid w:val="00F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3A32"/>
  <w15:chartTrackingRefBased/>
  <w15:docId w15:val="{90137252-C507-4F75-A2BD-0A7D2AA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3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pan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dpan-portfolio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hadcp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ulay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p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0D1E63A4C2482BBAB6BDD35071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85A6-161D-4C8F-864E-857A75D36CA8}"/>
      </w:docPartPr>
      <w:docPartBody>
        <w:p w:rsidR="0028329C" w:rsidRDefault="00AC62DB">
          <w:pPr>
            <w:pStyle w:val="CB0D1E63A4C2482BBAB6BDD350711AF1"/>
          </w:pPr>
          <w:r>
            <w:t>Education</w:t>
          </w:r>
        </w:p>
      </w:docPartBody>
    </w:docPart>
    <w:docPart>
      <w:docPartPr>
        <w:name w:val="FBADFB8F07AA4ACD87B160124F1F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31D7-BC89-420C-A254-340B7AAA70AE}"/>
      </w:docPartPr>
      <w:docPartBody>
        <w:p w:rsidR="0028329C" w:rsidRDefault="00AC62DB">
          <w:pPr>
            <w:pStyle w:val="FBADFB8F07AA4ACD87B160124F1FB3BB"/>
          </w:pPr>
          <w:r>
            <w:t>Skills &amp; Abilities</w:t>
          </w:r>
        </w:p>
      </w:docPartBody>
    </w:docPart>
    <w:docPart>
      <w:docPartPr>
        <w:name w:val="24AE924818DE4E0BB097C5EB8B88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D375-6255-41F4-9116-FED597D87663}"/>
      </w:docPartPr>
      <w:docPartBody>
        <w:p w:rsidR="0028329C" w:rsidRDefault="00AC62DB">
          <w:pPr>
            <w:pStyle w:val="24AE924818DE4E0BB097C5EB8B88A87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DB"/>
    <w:rsid w:val="00107759"/>
    <w:rsid w:val="0028329C"/>
    <w:rsid w:val="0042070E"/>
    <w:rsid w:val="0054525E"/>
    <w:rsid w:val="006D60B4"/>
    <w:rsid w:val="00AC62DB"/>
    <w:rsid w:val="00B038A0"/>
    <w:rsid w:val="00B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828C778AA4FA68A1E48C407EB6592">
    <w:name w:val="231828C778AA4FA68A1E48C407EB6592"/>
  </w:style>
  <w:style w:type="paragraph" w:customStyle="1" w:styleId="CE830112107C4EA69A16996708069520">
    <w:name w:val="CE830112107C4EA69A16996708069520"/>
  </w:style>
  <w:style w:type="paragraph" w:customStyle="1" w:styleId="5A75072D630D4983A88E0CEC987E8384">
    <w:name w:val="5A75072D630D4983A88E0CEC987E8384"/>
  </w:style>
  <w:style w:type="paragraph" w:customStyle="1" w:styleId="DF7863D30ED14B7E9C4A16CE01FE1891">
    <w:name w:val="DF7863D30ED14B7E9C4A16CE01FE1891"/>
  </w:style>
  <w:style w:type="paragraph" w:customStyle="1" w:styleId="A8E94BFC3A0346AC8CE08A18C8429C04">
    <w:name w:val="A8E94BFC3A0346AC8CE08A18C8429C04"/>
  </w:style>
  <w:style w:type="paragraph" w:customStyle="1" w:styleId="6A9BC23067D04C6DA5D244E3C78AF137">
    <w:name w:val="6A9BC23067D04C6DA5D244E3C78AF137"/>
  </w:style>
  <w:style w:type="paragraph" w:customStyle="1" w:styleId="CB0D1E63A4C2482BBAB6BDD350711AF1">
    <w:name w:val="CB0D1E63A4C2482BBAB6BDD350711AF1"/>
  </w:style>
  <w:style w:type="paragraph" w:customStyle="1" w:styleId="D13B9C56E4EA42AC9D770F209B5E53D3">
    <w:name w:val="D13B9C56E4EA42AC9D770F209B5E53D3"/>
  </w:style>
  <w:style w:type="paragraph" w:customStyle="1" w:styleId="18BDAA8AB0C94BEF8EA40AAE396846E3">
    <w:name w:val="18BDAA8AB0C94BEF8EA40AAE396846E3"/>
  </w:style>
  <w:style w:type="paragraph" w:customStyle="1" w:styleId="33ABA2D6D7044905B5A87F2D93F8F3F7">
    <w:name w:val="33ABA2D6D7044905B5A87F2D93F8F3F7"/>
  </w:style>
  <w:style w:type="paragraph" w:customStyle="1" w:styleId="9BBCB215AAEA4115A2BED10773423F9F">
    <w:name w:val="9BBCB215AAEA4115A2BED10773423F9F"/>
  </w:style>
  <w:style w:type="paragraph" w:customStyle="1" w:styleId="21E7E31F69A94BA5987B34DEC48C64CB">
    <w:name w:val="21E7E31F69A94BA5987B34DEC48C64CB"/>
  </w:style>
  <w:style w:type="paragraph" w:customStyle="1" w:styleId="1DD0BC33278F420792FD5271FD11AEB5">
    <w:name w:val="1DD0BC33278F420792FD5271FD11AEB5"/>
  </w:style>
  <w:style w:type="paragraph" w:customStyle="1" w:styleId="EEE0DC81993A45FB9F6CCF98B999287F">
    <w:name w:val="EEE0DC81993A45FB9F6CCF98B999287F"/>
  </w:style>
  <w:style w:type="paragraph" w:customStyle="1" w:styleId="2AE55CA4549243B9AD51934E706D6BA4">
    <w:name w:val="2AE55CA4549243B9AD51934E706D6BA4"/>
  </w:style>
  <w:style w:type="paragraph" w:customStyle="1" w:styleId="FBADFB8F07AA4ACD87B160124F1FB3BB">
    <w:name w:val="FBADFB8F07AA4ACD87B160124F1FB3BB"/>
  </w:style>
  <w:style w:type="paragraph" w:customStyle="1" w:styleId="B823669A9EAC497EAB08D4D44F93D784">
    <w:name w:val="B823669A9EAC497EAB08D4D44F93D784"/>
  </w:style>
  <w:style w:type="paragraph" w:customStyle="1" w:styleId="60882EEEAF1143BE9C92FA23CDB256DE">
    <w:name w:val="60882EEEAF1143BE9C92FA23CDB256DE"/>
  </w:style>
  <w:style w:type="paragraph" w:customStyle="1" w:styleId="73C2E1A5FB0A446F94C462D0DC54E54D">
    <w:name w:val="73C2E1A5FB0A446F94C462D0DC54E54D"/>
  </w:style>
  <w:style w:type="paragraph" w:customStyle="1" w:styleId="01185F494BC24DEFA7CD51EA26089073">
    <w:name w:val="01185F494BC24DEFA7CD51EA26089073"/>
  </w:style>
  <w:style w:type="paragraph" w:customStyle="1" w:styleId="5A39232A90564A8F9EEC8ABCB97BCB07">
    <w:name w:val="5A39232A90564A8F9EEC8ABCB97BCB07"/>
  </w:style>
  <w:style w:type="paragraph" w:customStyle="1" w:styleId="D14369B5C66446789329E1508BFF3114">
    <w:name w:val="D14369B5C66446789329E1508BFF3114"/>
  </w:style>
  <w:style w:type="paragraph" w:customStyle="1" w:styleId="4A92B061A25847FA869CF80C56DF0781">
    <w:name w:val="4A92B061A25847FA869CF80C56DF0781"/>
  </w:style>
  <w:style w:type="paragraph" w:customStyle="1" w:styleId="666E40B234034CE183FE219BDB2460C2">
    <w:name w:val="666E40B234034CE183FE219BDB2460C2"/>
  </w:style>
  <w:style w:type="paragraph" w:customStyle="1" w:styleId="24AE924818DE4E0BB097C5EB8B88A879">
    <w:name w:val="24AE924818DE4E0BB097C5EB8B88A879"/>
  </w:style>
  <w:style w:type="paragraph" w:customStyle="1" w:styleId="E3D9CDE64B97433781EA78871E5F1CE9">
    <w:name w:val="E3D9CDE64B97433781EA78871E5F1CE9"/>
  </w:style>
  <w:style w:type="paragraph" w:customStyle="1" w:styleId="5CB6962E8451422390CEAD60ADFF8B75">
    <w:name w:val="5CB6962E8451422390CEAD60ADFF8B75"/>
  </w:style>
  <w:style w:type="paragraph" w:customStyle="1" w:styleId="887F4AB9D3324C91B45FF47B03E97CF6">
    <w:name w:val="887F4AB9D3324C91B45FF47B03E97CF6"/>
  </w:style>
  <w:style w:type="paragraph" w:customStyle="1" w:styleId="B18D94C38BFA41B58DF140DF74F3AA66">
    <w:name w:val="B18D94C38BFA41B58DF140DF74F3AA66"/>
  </w:style>
  <w:style w:type="paragraph" w:customStyle="1" w:styleId="A3797464D39A46BE8A423B69C66B83A9">
    <w:name w:val="A3797464D39A46BE8A423B69C66B83A9"/>
  </w:style>
  <w:style w:type="paragraph" w:customStyle="1" w:styleId="59F0EFC9F357492295FC3036F8AA9D8E">
    <w:name w:val="59F0EFC9F357492295FC3036F8AA9D8E"/>
  </w:style>
  <w:style w:type="paragraph" w:customStyle="1" w:styleId="1504BBCE683540EDBC976D86611C993E">
    <w:name w:val="1504BBCE683540EDBC976D86611C993E"/>
  </w:style>
  <w:style w:type="paragraph" w:customStyle="1" w:styleId="04FBAE099B1F4C38987225E141609B2E">
    <w:name w:val="04FBAE099B1F4C38987225E141609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E4B2-AA79-4E88-A8F4-9997EB09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Pan</dc:creator>
  <cp:keywords/>
  <cp:lastModifiedBy>Chad Pan</cp:lastModifiedBy>
  <cp:revision>7</cp:revision>
  <dcterms:created xsi:type="dcterms:W3CDTF">2019-01-30T05:32:00Z</dcterms:created>
  <dcterms:modified xsi:type="dcterms:W3CDTF">2019-02-07T05:25:00Z</dcterms:modified>
  <cp:version/>
</cp:coreProperties>
</file>